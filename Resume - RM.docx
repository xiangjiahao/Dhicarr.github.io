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2819F6" w14:paraId="5D4ACAE4" w14:textId="77777777" w:rsidTr="000B17F7">
        <w:tc>
          <w:tcPr>
            <w:tcW w:w="3023" w:type="dxa"/>
          </w:tcPr>
          <w:p w14:paraId="2A86133D" w14:textId="77777777" w:rsidR="00C420C8" w:rsidRPr="002819F6" w:rsidRDefault="00C75C35" w:rsidP="003856C9">
            <w:pPr>
              <w:pStyle w:val="Heading1"/>
              <w:rPr>
                <w:rFonts w:ascii="Calibri" w:hAnsi="Calibri" w:cs="Times New Roman"/>
              </w:rPr>
            </w:pPr>
            <w:r w:rsidRPr="002819F6">
              <w:rPr>
                <w:rFonts w:ascii="Calibri" w:hAnsi="Calibri" w:cs="Times New Roman"/>
              </w:rPr>
              <w:t>Richard Ma</w:t>
            </w:r>
          </w:p>
          <w:p w14:paraId="749CCDEB" w14:textId="77777777" w:rsidR="00686E1D" w:rsidRPr="002819F6" w:rsidRDefault="00686E1D" w:rsidP="00686E1D">
            <w:pPr>
              <w:pStyle w:val="Heading3"/>
              <w:spacing w:line="360" w:lineRule="auto"/>
              <w:rPr>
                <w:rFonts w:ascii="Calibri" w:hAnsi="Calibri"/>
              </w:rPr>
            </w:pPr>
          </w:p>
          <w:p w14:paraId="3E94AA81" w14:textId="035987D7" w:rsidR="00686E1D" w:rsidRPr="002819F6" w:rsidRDefault="00CB717C" w:rsidP="00686E1D">
            <w:pPr>
              <w:pStyle w:val="Heading3"/>
              <w:spacing w:line="240" w:lineRule="auto"/>
              <w:rPr>
                <w:rFonts w:ascii="Calibri" w:hAnsi="Calibri"/>
                <w:color w:val="000000" w:themeColor="text1"/>
              </w:rPr>
            </w:pPr>
            <w:r w:rsidRPr="002819F6">
              <w:rPr>
                <w:rFonts w:ascii="Calibri" w:hAnsi="Calibr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9480409" wp14:editId="66E536F1">
                      <wp:simplePos x="0" y="0"/>
                      <wp:positionH relativeFrom="column">
                        <wp:posOffset>538480</wp:posOffset>
                      </wp:positionH>
                      <wp:positionV relativeFrom="paragraph">
                        <wp:posOffset>165100</wp:posOffset>
                      </wp:positionV>
                      <wp:extent cx="835119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51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165761" id="Straight Connector 2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4pt,13pt" to="108.1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" strokecolor="#37b6ae [3204]" strokeweight=".5pt">
                      <v:stroke joinstyle="miter"/>
                    </v:line>
                  </w:pict>
                </mc:Fallback>
              </mc:AlternateContent>
            </w:r>
            <w:r w:rsidR="00686E1D" w:rsidRPr="002819F6">
              <w:rPr>
                <w:rFonts w:ascii="Calibri" w:hAnsi="Calibri"/>
                <w:color w:val="000000" w:themeColor="text1"/>
              </w:rPr>
              <w:t>Contact Info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0F17A2" w:rsidRPr="002819F6" w14:paraId="594CA4AB" w14:textId="77777777" w:rsidTr="000B17F7">
              <w:trPr>
                <w:trHeight w:val="2640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685DF3B3" w14:textId="3C898900" w:rsidR="00686E1D" w:rsidRPr="002819F6" w:rsidRDefault="00686E1D" w:rsidP="00686E1D">
                  <w:pPr>
                    <w:rPr>
                      <w:rFonts w:ascii="Calibri" w:hAnsi="Calibri"/>
                      <w:color w:val="000000" w:themeColor="text1"/>
                    </w:rPr>
                  </w:pPr>
                  <w:r w:rsidRPr="002819F6">
                    <w:rPr>
                      <w:rFonts w:ascii="Calibri" w:hAnsi="Calibri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25B2BD02" wp14:editId="0CF7D458">
                            <wp:simplePos x="0" y="0"/>
                            <wp:positionH relativeFrom="column">
                              <wp:posOffset>782320</wp:posOffset>
                            </wp:positionH>
                            <wp:positionV relativeFrom="paragraph">
                              <wp:posOffset>181610</wp:posOffset>
                            </wp:positionV>
                            <wp:extent cx="349885" cy="0"/>
                            <wp:effectExtent l="0" t="0" r="0" b="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49885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00B050"/>
                                      </a:solidFill>
                                      <a:prstDash val="sys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1FE4D9F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6pt,14.3pt" to="89.1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" strokecolor="#00b050" strokeweight="1pt">
                            <v:stroke dashstyle="1 1" joinstyle="miter"/>
                          </v:line>
                        </w:pict>
                      </mc:Fallback>
                    </mc:AlternateContent>
                  </w:r>
                  <w:r w:rsidRPr="002819F6">
                    <w:rPr>
                      <w:rFonts w:ascii="Calibri" w:hAnsi="Calibri"/>
                      <w:color w:val="000000" w:themeColor="text1"/>
                    </w:rPr>
                    <w:t>EMAIL</w:t>
                  </w:r>
                </w:p>
                <w:p w14:paraId="775AF5E3" w14:textId="7D7FE25C" w:rsidR="00686E1D" w:rsidRPr="002819F6" w:rsidRDefault="00686E1D" w:rsidP="00686E1D">
                  <w:pPr>
                    <w:pStyle w:val="Heading3"/>
                    <w:rPr>
                      <w:rFonts w:ascii="Calibri" w:hAnsi="Calibri"/>
                      <w:color w:val="000000" w:themeColor="text1"/>
                    </w:rPr>
                  </w:pPr>
                  <w:r w:rsidRPr="002819F6">
                    <w:rPr>
                      <w:rFonts w:ascii="Calibri" w:hAnsi="Calibri"/>
                      <w:color w:val="000000" w:themeColor="text1"/>
                    </w:rPr>
                    <w:t>Richardma1999</w:t>
                  </w:r>
                </w:p>
                <w:p w14:paraId="7797F9D3" w14:textId="531EFAFC" w:rsidR="00686E1D" w:rsidRPr="002819F6" w:rsidRDefault="00686E1D" w:rsidP="00686E1D">
                  <w:pPr>
                    <w:pStyle w:val="Heading3"/>
                    <w:spacing w:line="360" w:lineRule="auto"/>
                    <w:rPr>
                      <w:rFonts w:ascii="Calibri" w:hAnsi="Calibri"/>
                      <w:color w:val="000000" w:themeColor="text1"/>
                    </w:rPr>
                  </w:pPr>
                  <w:r w:rsidRPr="002819F6">
                    <w:rPr>
                      <w:rFonts w:ascii="Calibri" w:hAnsi="Calibri"/>
                      <w:color w:val="000000" w:themeColor="text1"/>
                    </w:rPr>
                    <w:t>@gmail.com</w:t>
                  </w:r>
                </w:p>
                <w:p w14:paraId="1C58174E" w14:textId="65D55639" w:rsidR="00686E1D" w:rsidRPr="002819F6" w:rsidRDefault="007F194B" w:rsidP="007F194B">
                  <w:pPr>
                    <w:pStyle w:val="Heading3"/>
                    <w:spacing w:line="360" w:lineRule="auto"/>
                    <w:rPr>
                      <w:rFonts w:ascii="Calibri" w:hAnsi="Calibri"/>
                      <w:color w:val="000000" w:themeColor="text1"/>
                    </w:rPr>
                  </w:pPr>
                  <w:r w:rsidRPr="002819F6">
                    <w:rPr>
                      <w:rFonts w:ascii="Calibri" w:hAnsi="Calibri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6F341B7B" wp14:editId="5D93A890">
                            <wp:simplePos x="0" y="0"/>
                            <wp:positionH relativeFrom="column">
                              <wp:posOffset>762000</wp:posOffset>
                            </wp:positionH>
                            <wp:positionV relativeFrom="paragraph">
                              <wp:posOffset>179070</wp:posOffset>
                            </wp:positionV>
                            <wp:extent cx="396000" cy="0"/>
                            <wp:effectExtent l="0" t="0" r="0" b="0"/>
                            <wp:wrapNone/>
                            <wp:docPr id="10" name="Straight Con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960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00B050"/>
                                      </a:solidFill>
                                      <a:prstDash val="sys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180C626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4.1pt" to="91.2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" strokecolor="#00b050" strokeweight="1pt">
                            <v:stroke dashstyle="1 1" joinstyle="miter"/>
                          </v:line>
                        </w:pict>
                      </mc:Fallback>
                    </mc:AlternateContent>
                  </w:r>
                  <w:r w:rsidR="00686E1D" w:rsidRPr="002819F6">
                    <w:rPr>
                      <w:rFonts w:ascii="Calibri" w:hAnsi="Calibri"/>
                      <w:color w:val="000000" w:themeColor="text1"/>
                    </w:rPr>
                    <w:t>PHONE</w:t>
                  </w:r>
                </w:p>
                <w:p w14:paraId="7A82C45A" w14:textId="77777777" w:rsidR="00686E1D" w:rsidRPr="002819F6" w:rsidRDefault="00686E1D" w:rsidP="00686E1D">
                  <w:pPr>
                    <w:pStyle w:val="Heading3"/>
                    <w:spacing w:line="360" w:lineRule="auto"/>
                    <w:rPr>
                      <w:rFonts w:ascii="Calibri" w:hAnsi="Calibri"/>
                      <w:color w:val="000000" w:themeColor="text1"/>
                    </w:rPr>
                  </w:pPr>
                  <w:r w:rsidRPr="002819F6">
                    <w:rPr>
                      <w:rFonts w:ascii="Calibri" w:hAnsi="Calibri"/>
                      <w:color w:val="000000" w:themeColor="text1"/>
                    </w:rPr>
                    <w:t>416-857-0918</w:t>
                  </w:r>
                </w:p>
                <w:p w14:paraId="05B3B9AB" w14:textId="77777777" w:rsidR="00686E1D" w:rsidRPr="002819F6" w:rsidRDefault="007F194B" w:rsidP="007F194B">
                  <w:pPr>
                    <w:pStyle w:val="Heading3"/>
                    <w:spacing w:line="360" w:lineRule="auto"/>
                    <w:rPr>
                      <w:rFonts w:ascii="Calibri" w:hAnsi="Calibri"/>
                      <w:color w:val="000000" w:themeColor="text1"/>
                    </w:rPr>
                  </w:pPr>
                  <w:r w:rsidRPr="002819F6">
                    <w:rPr>
                      <w:rFonts w:ascii="Calibri" w:hAnsi="Calibri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C6CE326" wp14:editId="4852E87E">
                            <wp:simplePos x="0" y="0"/>
                            <wp:positionH relativeFrom="column">
                              <wp:posOffset>701040</wp:posOffset>
                            </wp:positionH>
                            <wp:positionV relativeFrom="paragraph">
                              <wp:posOffset>177165</wp:posOffset>
                            </wp:positionV>
                            <wp:extent cx="504000" cy="0"/>
                            <wp:effectExtent l="0" t="0" r="0" b="0"/>
                            <wp:wrapNone/>
                            <wp:docPr id="8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040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00B050"/>
                                      </a:solidFill>
                                      <a:prstDash val="sysDot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F5A95E8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pt,13.95pt" to="94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" strokecolor="#00b050" strokeweight="1pt">
                            <v:stroke dashstyle="1 1" joinstyle="miter"/>
                          </v:line>
                        </w:pict>
                      </mc:Fallback>
                    </mc:AlternateContent>
                  </w:r>
                  <w:r w:rsidR="00686E1D" w:rsidRPr="002819F6">
                    <w:rPr>
                      <w:rFonts w:ascii="Calibri" w:hAnsi="Calibri"/>
                      <w:color w:val="000000" w:themeColor="text1"/>
                    </w:rPr>
                    <w:t>Address</w:t>
                  </w:r>
                </w:p>
                <w:p w14:paraId="5AE68A18" w14:textId="77777777" w:rsidR="00C420C8" w:rsidRPr="002819F6" w:rsidRDefault="00686E1D" w:rsidP="00686E1D">
                  <w:pPr>
                    <w:pStyle w:val="Heading3"/>
                    <w:rPr>
                      <w:rFonts w:ascii="Calibri" w:eastAsiaTheme="minorHAnsi" w:hAnsi="Calibri" w:cstheme="minorBidi"/>
                      <w:color w:val="000000" w:themeColor="text1"/>
                      <w:szCs w:val="18"/>
                    </w:rPr>
                  </w:pPr>
                  <w:r w:rsidRPr="002819F6">
                    <w:rPr>
                      <w:rFonts w:ascii="Calibri" w:hAnsi="Calibri"/>
                      <w:color w:val="000000" w:themeColor="text1"/>
                    </w:rPr>
                    <w:t>3845 Sheppard Ave. East</w:t>
                  </w:r>
                </w:p>
              </w:tc>
            </w:tr>
            <w:tr w:rsidR="00C420C8" w:rsidRPr="002819F6" w14:paraId="2A1400C8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B76B2A5" w14:textId="7338EE43" w:rsidR="00C420C8" w:rsidRPr="002819F6" w:rsidRDefault="00CB717C" w:rsidP="0061651A">
                  <w:pPr>
                    <w:pStyle w:val="Heading3"/>
                    <w:spacing w:line="360" w:lineRule="auto"/>
                    <w:rPr>
                      <w:rFonts w:ascii="Calibri" w:hAnsi="Calibri"/>
                    </w:rPr>
                  </w:pPr>
                  <w:r w:rsidRPr="002819F6">
                    <w:rPr>
                      <w:rFonts w:ascii="Calibri" w:hAnsi="Calibr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1F022EA8" wp14:editId="2EB25324">
                            <wp:simplePos x="0" y="0"/>
                            <wp:positionH relativeFrom="column">
                              <wp:posOffset>758190</wp:posOffset>
                            </wp:positionH>
                            <wp:positionV relativeFrom="paragraph">
                              <wp:posOffset>167005</wp:posOffset>
                            </wp:positionV>
                            <wp:extent cx="396000" cy="0"/>
                            <wp:effectExtent l="0" t="0" r="0" b="0"/>
                            <wp:wrapNone/>
                            <wp:docPr id="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960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7AAA611C" id="Straight Connector 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7pt,13.15pt" to="90.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" strokecolor="#37b6ae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3F2034" w:rsidRPr="002819F6">
                    <w:rPr>
                      <w:rFonts w:ascii="Calibri" w:hAnsi="Calibri"/>
                    </w:rPr>
                    <w:t>Trait</w:t>
                  </w:r>
                  <w:r w:rsidR="00A27C8E" w:rsidRPr="002819F6">
                    <w:rPr>
                      <w:rFonts w:ascii="Calibri" w:hAnsi="Calibri"/>
                    </w:rPr>
                    <w:t>s</w:t>
                  </w:r>
                </w:p>
                <w:p w14:paraId="70FF4F00" w14:textId="77777777" w:rsidR="00C420C8" w:rsidRPr="002819F6" w:rsidRDefault="00A27C8E" w:rsidP="00D11C4D">
                  <w:pPr>
                    <w:rPr>
                      <w:rFonts w:ascii="Calibri" w:hAnsi="Calibri"/>
                    </w:rPr>
                  </w:pPr>
                  <w:r w:rsidRPr="002819F6">
                    <w:rPr>
                      <w:rFonts w:ascii="Calibri" w:hAnsi="Calibri"/>
                    </w:rPr>
                    <w:t>Confident</w:t>
                  </w:r>
                </w:p>
                <w:p w14:paraId="0E3DB19F" w14:textId="7A812710" w:rsidR="00A27C8E" w:rsidRPr="002819F6" w:rsidRDefault="00A27C8E" w:rsidP="00D11C4D">
                  <w:pPr>
                    <w:rPr>
                      <w:rFonts w:ascii="Calibri" w:hAnsi="Calibri"/>
                    </w:rPr>
                  </w:pPr>
                  <w:r w:rsidRPr="002819F6">
                    <w:rPr>
                      <w:rFonts w:ascii="Calibri" w:hAnsi="Calibri"/>
                    </w:rPr>
                    <w:t>Dedicated</w:t>
                  </w:r>
                </w:p>
                <w:p w14:paraId="457A3F1E" w14:textId="32B4B947" w:rsidR="00A27C8E" w:rsidRDefault="00357095" w:rsidP="00D11C4D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Organized</w:t>
                  </w:r>
                </w:p>
                <w:p w14:paraId="53B035FD" w14:textId="65D25BD3" w:rsidR="001E082B" w:rsidRPr="002819F6" w:rsidRDefault="001E082B" w:rsidP="00D11C4D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Team Player</w:t>
                  </w:r>
                </w:p>
              </w:tc>
            </w:tr>
            <w:tr w:rsidR="00C420C8" w:rsidRPr="002819F6" w14:paraId="2148D8E5" w14:textId="77777777" w:rsidTr="000B17F7">
              <w:trPr>
                <w:trHeight w:val="24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1DBA1B6C" w14:textId="3E84240A" w:rsidR="00C420C8" w:rsidRPr="002819F6" w:rsidRDefault="00CB717C" w:rsidP="0061651A">
                  <w:pPr>
                    <w:pStyle w:val="Heading3"/>
                    <w:spacing w:line="360" w:lineRule="auto"/>
                    <w:rPr>
                      <w:rFonts w:ascii="Calibri" w:hAnsi="Calibri"/>
                    </w:rPr>
                  </w:pPr>
                  <w:r w:rsidRPr="002819F6">
                    <w:rPr>
                      <w:rFonts w:ascii="Calibri" w:hAnsi="Calibr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26669385" wp14:editId="56EA49C6">
                            <wp:simplePos x="0" y="0"/>
                            <wp:positionH relativeFrom="column">
                              <wp:posOffset>765810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391795" cy="0"/>
                            <wp:effectExtent l="0" t="0" r="0" b="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9179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DDE96C3" id="Straight Connector 4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3pt,13.45pt" to="91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" strokecolor="#37b6ae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0B17F7">
                    <w:rPr>
                      <w:rFonts w:ascii="Calibri" w:hAnsi="Calibri"/>
                      <w:noProof/>
                    </w:rPr>
                    <w:t>Skills</w:t>
                  </w:r>
                </w:p>
                <w:p w14:paraId="010221AD" w14:textId="77777777" w:rsidR="00C420C8" w:rsidRPr="002819F6" w:rsidRDefault="00955D00" w:rsidP="00463463">
                  <w:pPr>
                    <w:rPr>
                      <w:rFonts w:ascii="Calibri" w:hAnsi="Calibri"/>
                    </w:rPr>
                  </w:pPr>
                  <w:r w:rsidRPr="002819F6">
                    <w:rPr>
                      <w:rFonts w:ascii="Calibri" w:hAnsi="Calibri"/>
                    </w:rPr>
                    <w:t>Fluent English</w:t>
                  </w:r>
                </w:p>
                <w:p w14:paraId="1286199F" w14:textId="77777777" w:rsidR="00B8260A" w:rsidRDefault="00974D28" w:rsidP="000B17F7">
                  <w:pPr>
                    <w:rPr>
                      <w:rFonts w:ascii="Calibri" w:hAnsi="Calibri"/>
                    </w:rPr>
                  </w:pPr>
                  <w:r w:rsidRPr="002819F6">
                    <w:rPr>
                      <w:rFonts w:ascii="Calibri" w:hAnsi="Calibri"/>
                    </w:rPr>
                    <w:t>Basic Mandarin</w:t>
                  </w:r>
                </w:p>
                <w:p w14:paraId="07BAB89B" w14:textId="3D91A3E1" w:rsidR="000B17F7" w:rsidRPr="002819F6" w:rsidRDefault="000B17F7" w:rsidP="000B17F7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C, Java, Python</w:t>
                  </w:r>
                </w:p>
              </w:tc>
            </w:tr>
          </w:tbl>
          <w:p w14:paraId="02B580B8" w14:textId="79D906C1" w:rsidR="00C420C8" w:rsidRPr="002819F6" w:rsidRDefault="00C420C8" w:rsidP="003856C9">
            <w:pPr>
              <w:rPr>
                <w:rFonts w:ascii="Calibri" w:hAnsi="Calibri"/>
              </w:rPr>
            </w:pPr>
          </w:p>
        </w:tc>
        <w:tc>
          <w:tcPr>
            <w:tcW w:w="6913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RPr="002819F6" w14:paraId="10CD043D" w14:textId="77777777" w:rsidTr="004F74CC">
              <w:trPr>
                <w:trHeight w:val="68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817B6D0" w14:textId="77777777" w:rsidR="00C420C8" w:rsidRPr="002819F6" w:rsidRDefault="00C420C8" w:rsidP="004F74CC">
                  <w:pPr>
                    <w:jc w:val="both"/>
                    <w:rPr>
                      <w:rFonts w:ascii="Calibri" w:hAnsi="Calibri"/>
                    </w:rPr>
                  </w:pPr>
                </w:p>
              </w:tc>
            </w:tr>
            <w:tr w:rsidR="00C420C8" w:rsidRPr="002819F6" w14:paraId="15F21EB6" w14:textId="77777777" w:rsidTr="00686E1D">
              <w:trPr>
                <w:trHeight w:val="217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42844E3" w14:textId="4C5E15DF" w:rsidR="00C420C8" w:rsidRPr="002819F6" w:rsidRDefault="002819F6" w:rsidP="008F6337">
                  <w:pPr>
                    <w:pStyle w:val="Heading2"/>
                    <w:rPr>
                      <w:rFonts w:ascii="Calibri" w:hAnsi="Calibri"/>
                    </w:rPr>
                  </w:pPr>
                  <w:r w:rsidRPr="002819F6">
                    <w:rPr>
                      <w:rFonts w:ascii="Calibri" w:hAnsi="Calibri"/>
                    </w:rPr>
                    <w:t>Education</w:t>
                  </w:r>
                </w:p>
                <w:p w14:paraId="7370FF21" w14:textId="33BA2927" w:rsidR="001E082B" w:rsidRDefault="00E15F37" w:rsidP="002B3890">
                  <w:pPr>
                    <w:pStyle w:val="Heading4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Sir John A. Macdonald HS diploma (2013-2017)</w:t>
                  </w:r>
                </w:p>
                <w:p w14:paraId="07C98ADF" w14:textId="70472F1F" w:rsidR="00B175CB" w:rsidRDefault="006A7172" w:rsidP="006A7172">
                  <w:pPr>
                    <w:pStyle w:val="Heading4"/>
                    <w:numPr>
                      <w:ilvl w:val="0"/>
                      <w:numId w:val="12"/>
                    </w:numPr>
                    <w:jc w:val="both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Joined computer science club</w:t>
                  </w:r>
                </w:p>
                <w:p w14:paraId="75E7A295" w14:textId="20D13A3E" w:rsidR="006A7172" w:rsidRDefault="006A7172" w:rsidP="006A7172">
                  <w:pPr>
                    <w:pStyle w:val="Heading4"/>
                    <w:numPr>
                      <w:ilvl w:val="0"/>
                      <w:numId w:val="12"/>
                    </w:numPr>
                    <w:jc w:val="both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attended </w:t>
                  </w:r>
                  <w:r w:rsidR="007168E1">
                    <w:rPr>
                      <w:rFonts w:ascii="Calibri" w:hAnsi="Calibri"/>
                    </w:rPr>
                    <w:t>Computer Coding contest</w:t>
                  </w:r>
                </w:p>
                <w:p w14:paraId="6A275A10" w14:textId="77777777" w:rsidR="001E082B" w:rsidRDefault="001E082B" w:rsidP="002B3890">
                  <w:pPr>
                    <w:pStyle w:val="Heading4"/>
                    <w:rPr>
                      <w:rFonts w:ascii="Calibri" w:hAnsi="Calibri"/>
                    </w:rPr>
                  </w:pPr>
                </w:p>
                <w:p w14:paraId="37E76D8D" w14:textId="0A15644C" w:rsidR="00C420C8" w:rsidRPr="002819F6" w:rsidRDefault="00D07038" w:rsidP="002B3890">
                  <w:pPr>
                    <w:pStyle w:val="Heading4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HBSc computer science</w:t>
                  </w:r>
                  <w:r w:rsidR="000F17A2" w:rsidRPr="002819F6">
                    <w:rPr>
                      <w:rFonts w:ascii="Calibri" w:hAnsi="Calibri"/>
                    </w:rPr>
                    <w:t xml:space="preserve"> </w:t>
                  </w:r>
                  <w:r w:rsidR="002B4075" w:rsidRPr="002819F6">
                    <w:rPr>
                      <w:rFonts w:ascii="Calibri" w:hAnsi="Calibri"/>
                    </w:rPr>
                    <w:t>undergrad</w:t>
                  </w:r>
                  <w:r w:rsidR="007F194B" w:rsidRPr="002819F6">
                    <w:rPr>
                      <w:rFonts w:ascii="Calibri" w:hAnsi="Calibri"/>
                    </w:rPr>
                    <w:t xml:space="preserve"> (2017-)</w:t>
                  </w:r>
                </w:p>
                <w:p w14:paraId="44629B71" w14:textId="77777777" w:rsidR="00C420C8" w:rsidRPr="002819F6" w:rsidRDefault="002B4075" w:rsidP="00686E1D">
                  <w:pPr>
                    <w:pStyle w:val="Heading5"/>
                    <w:rPr>
                      <w:rFonts w:ascii="Calibri" w:hAnsi="Calibri"/>
                    </w:rPr>
                  </w:pPr>
                  <w:r w:rsidRPr="002819F6">
                    <w:rPr>
                      <w:rFonts w:ascii="Calibri" w:hAnsi="Calibri"/>
                    </w:rPr>
                    <w:t>University of Toronto</w:t>
                  </w:r>
                </w:p>
              </w:tc>
            </w:tr>
            <w:tr w:rsidR="00C420C8" w:rsidRPr="002819F6" w14:paraId="55594BB8" w14:textId="77777777" w:rsidTr="007168E1">
              <w:trPr>
                <w:trHeight w:val="3150"/>
              </w:trPr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0490EBBC" w14:textId="77777777" w:rsidR="00C420C8" w:rsidRPr="002819F6" w:rsidRDefault="002B4075" w:rsidP="008F6337">
                  <w:pPr>
                    <w:pStyle w:val="Heading2"/>
                    <w:rPr>
                      <w:rFonts w:ascii="Calibri" w:hAnsi="Calibri"/>
                    </w:rPr>
                  </w:pPr>
                  <w:r w:rsidRPr="002819F6">
                    <w:rPr>
                      <w:rFonts w:ascii="Calibri" w:hAnsi="Calibri"/>
                    </w:rPr>
                    <w:t>VOLUNTEER EXPERIENCE</w:t>
                  </w:r>
                </w:p>
                <w:p w14:paraId="46B046F1" w14:textId="455B2D94" w:rsidR="00C420C8" w:rsidRPr="002819F6" w:rsidRDefault="000F17A2" w:rsidP="00686E1D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  <w:rPr>
                      <w:rFonts w:ascii="Calibri" w:hAnsi="Calibri"/>
                    </w:rPr>
                  </w:pPr>
                  <w:r w:rsidRPr="002819F6">
                    <w:rPr>
                      <w:rFonts w:ascii="Calibri" w:hAnsi="Calibri"/>
                    </w:rPr>
                    <w:t>A</w:t>
                  </w:r>
                  <w:r w:rsidR="002B4075" w:rsidRPr="002819F6">
                    <w:rPr>
                      <w:rFonts w:ascii="Calibri" w:hAnsi="Calibri"/>
                    </w:rPr>
                    <w:t>ssisted professor in</w:t>
                  </w:r>
                  <w:r w:rsidR="00F03672" w:rsidRPr="002819F6">
                    <w:rPr>
                      <w:rFonts w:ascii="Calibri" w:hAnsi="Calibri"/>
                    </w:rPr>
                    <w:t xml:space="preserve"> daily duties</w:t>
                  </w:r>
                  <w:r w:rsidR="00E26A7B" w:rsidRPr="002819F6">
                    <w:rPr>
                      <w:rFonts w:ascii="Calibri" w:hAnsi="Calibri"/>
                    </w:rPr>
                    <w:t>, such as:</w:t>
                  </w:r>
                  <w:r w:rsidR="002B4075" w:rsidRPr="002819F6">
                    <w:rPr>
                      <w:rFonts w:ascii="Calibri" w:hAnsi="Calibri"/>
                    </w:rPr>
                    <w:t xml:space="preserve"> cleaning </w:t>
                  </w:r>
                  <w:r w:rsidR="004F74CC" w:rsidRPr="002819F6">
                    <w:rPr>
                      <w:rFonts w:ascii="Calibri" w:hAnsi="Calibri"/>
                    </w:rPr>
                    <w:t>up classroom,</w:t>
                  </w:r>
                  <w:r w:rsidR="00E26A7B" w:rsidRPr="002819F6">
                    <w:rPr>
                      <w:rFonts w:ascii="Calibri" w:hAnsi="Calibri"/>
                    </w:rPr>
                    <w:t xml:space="preserve"> marking tests, </w:t>
                  </w:r>
                  <w:r w:rsidR="001822AB" w:rsidRPr="002819F6">
                    <w:rPr>
                      <w:rFonts w:ascii="Calibri" w:hAnsi="Calibri"/>
                    </w:rPr>
                    <w:t>setting up for next day</w:t>
                  </w:r>
                  <w:r w:rsidR="002819F6" w:rsidRPr="002819F6">
                    <w:rPr>
                      <w:rFonts w:ascii="Calibri" w:hAnsi="Calibri"/>
                    </w:rPr>
                    <w:t>.</w:t>
                  </w:r>
                </w:p>
                <w:p w14:paraId="739E5581" w14:textId="4A275AE1" w:rsidR="004F74CC" w:rsidRPr="002819F6" w:rsidRDefault="000F17A2" w:rsidP="00686E1D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  <w:rPr>
                      <w:rFonts w:ascii="Calibri" w:hAnsi="Calibri"/>
                    </w:rPr>
                  </w:pPr>
                  <w:r w:rsidRPr="002819F6">
                    <w:rPr>
                      <w:rFonts w:ascii="Calibri" w:hAnsi="Calibri"/>
                    </w:rPr>
                    <w:t>C</w:t>
                  </w:r>
                  <w:r w:rsidR="004F74CC" w:rsidRPr="002819F6">
                    <w:rPr>
                      <w:rFonts w:ascii="Calibri" w:hAnsi="Calibri"/>
                    </w:rPr>
                    <w:t>oordinate</w:t>
                  </w:r>
                  <w:r w:rsidR="00686E1D" w:rsidRPr="002819F6">
                    <w:rPr>
                      <w:rFonts w:ascii="Calibri" w:hAnsi="Calibri"/>
                    </w:rPr>
                    <w:t>d</w:t>
                  </w:r>
                  <w:r w:rsidR="004F74CC" w:rsidRPr="002819F6">
                    <w:rPr>
                      <w:rFonts w:ascii="Calibri" w:hAnsi="Calibri"/>
                    </w:rPr>
                    <w:t xml:space="preserve"> </w:t>
                  </w:r>
                  <w:r w:rsidR="007168E1">
                    <w:rPr>
                      <w:rFonts w:ascii="Calibri" w:hAnsi="Calibri"/>
                    </w:rPr>
                    <w:t>in a team environment</w:t>
                  </w:r>
                  <w:r w:rsidR="00C3134E">
                    <w:rPr>
                      <w:rFonts w:ascii="Calibri" w:hAnsi="Calibri"/>
                    </w:rPr>
                    <w:t xml:space="preserve"> backstage</w:t>
                  </w:r>
                  <w:r w:rsidR="004F74CC" w:rsidRPr="002819F6">
                    <w:rPr>
                      <w:rFonts w:ascii="Calibri" w:hAnsi="Calibri"/>
                    </w:rPr>
                    <w:t xml:space="preserve"> </w:t>
                  </w:r>
                  <w:r w:rsidR="00F54117" w:rsidRPr="002819F6">
                    <w:rPr>
                      <w:rFonts w:ascii="Calibri" w:hAnsi="Calibri"/>
                    </w:rPr>
                    <w:t>setting up</w:t>
                  </w:r>
                  <w:r w:rsidR="007168E1">
                    <w:rPr>
                      <w:rFonts w:ascii="Calibri" w:hAnsi="Calibri"/>
                    </w:rPr>
                    <w:t xml:space="preserve"> an</w:t>
                  </w:r>
                  <w:r w:rsidR="00F54117" w:rsidRPr="002819F6">
                    <w:rPr>
                      <w:rFonts w:ascii="Calibri" w:hAnsi="Calibri"/>
                    </w:rPr>
                    <w:t xml:space="preserve"> event venue</w:t>
                  </w:r>
                  <w:r w:rsidR="00C3134E">
                    <w:rPr>
                      <w:rFonts w:ascii="Calibri" w:hAnsi="Calibri"/>
                    </w:rPr>
                    <w:t xml:space="preserve"> at a </w:t>
                  </w:r>
                  <w:r w:rsidR="007168E1">
                    <w:rPr>
                      <w:rFonts w:ascii="Calibri" w:hAnsi="Calibri"/>
                    </w:rPr>
                    <w:t xml:space="preserve">public </w:t>
                  </w:r>
                  <w:r w:rsidR="00C3134E">
                    <w:rPr>
                      <w:rFonts w:ascii="Calibri" w:hAnsi="Calibri"/>
                    </w:rPr>
                    <w:t>mall</w:t>
                  </w:r>
                  <w:r w:rsidR="00F54117" w:rsidRPr="002819F6">
                    <w:rPr>
                      <w:rFonts w:ascii="Calibri" w:hAnsi="Calibri"/>
                    </w:rPr>
                    <w:t xml:space="preserve"> for a community event</w:t>
                  </w:r>
                  <w:r w:rsidR="002819F6" w:rsidRPr="002819F6">
                    <w:rPr>
                      <w:rFonts w:ascii="Calibri" w:hAnsi="Calibri"/>
                    </w:rPr>
                    <w:t>.</w:t>
                  </w:r>
                </w:p>
                <w:p w14:paraId="38329D89" w14:textId="77777777" w:rsidR="004F74CC" w:rsidRDefault="00B640F1" w:rsidP="00686E1D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Helped judges </w:t>
                  </w:r>
                  <w:r w:rsidR="002666D5">
                    <w:rPr>
                      <w:rFonts w:ascii="Calibri" w:hAnsi="Calibri"/>
                    </w:rPr>
                    <w:t>calculate</w:t>
                  </w:r>
                  <w:r>
                    <w:rPr>
                      <w:rFonts w:ascii="Calibri" w:hAnsi="Calibri"/>
                    </w:rPr>
                    <w:t xml:space="preserve"> scores</w:t>
                  </w:r>
                  <w:r w:rsidR="003F76AF" w:rsidRPr="002819F6">
                    <w:rPr>
                      <w:rFonts w:ascii="Calibri" w:hAnsi="Calibri"/>
                    </w:rPr>
                    <w:t xml:space="preserve"> </w:t>
                  </w:r>
                  <w:r w:rsidR="007B6F1D">
                    <w:rPr>
                      <w:rFonts w:ascii="Calibri" w:hAnsi="Calibri"/>
                    </w:rPr>
                    <w:t xml:space="preserve">during </w:t>
                  </w:r>
                  <w:r w:rsidR="00B33929">
                    <w:rPr>
                      <w:rFonts w:ascii="Calibri" w:hAnsi="Calibri"/>
                    </w:rPr>
                    <w:t>W</w:t>
                  </w:r>
                  <w:r w:rsidR="003F76AF" w:rsidRPr="002819F6">
                    <w:rPr>
                      <w:rFonts w:ascii="Calibri" w:hAnsi="Calibri"/>
                    </w:rPr>
                    <w:t>ushu</w:t>
                  </w:r>
                  <w:r w:rsidR="004F74CC" w:rsidRPr="002819F6">
                    <w:rPr>
                      <w:rFonts w:ascii="Calibri" w:hAnsi="Calibri"/>
                    </w:rPr>
                    <w:t xml:space="preserve"> community competition</w:t>
                  </w:r>
                  <w:r w:rsidR="002819F6" w:rsidRPr="002819F6">
                    <w:rPr>
                      <w:rFonts w:ascii="Calibri" w:hAnsi="Calibri"/>
                    </w:rPr>
                    <w:t>.</w:t>
                  </w:r>
                </w:p>
                <w:p w14:paraId="1D658DF5" w14:textId="77777777" w:rsidR="007168E1" w:rsidRDefault="007168E1" w:rsidP="007168E1">
                  <w:pPr>
                    <w:jc w:val="left"/>
                    <w:rPr>
                      <w:rFonts w:ascii="Calibri" w:hAnsi="Calibri"/>
                    </w:rPr>
                  </w:pPr>
                </w:p>
                <w:p w14:paraId="1C431A6B" w14:textId="149B1AF3" w:rsidR="007168E1" w:rsidRPr="007168E1" w:rsidRDefault="007168E1" w:rsidP="007168E1">
                  <w:pPr>
                    <w:jc w:val="left"/>
                    <w:rPr>
                      <w:rFonts w:ascii="Calibri" w:hAnsi="Calibri"/>
                    </w:rPr>
                  </w:pPr>
                </w:p>
              </w:tc>
            </w:tr>
            <w:tr w:rsidR="000B17F7" w:rsidRPr="002819F6" w14:paraId="53D8F9E6" w14:textId="77777777" w:rsidTr="007168E1">
              <w:trPr>
                <w:trHeight w:val="3150"/>
              </w:trPr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1D38AE7B" w14:textId="0821B7D6" w:rsidR="000B17F7" w:rsidRDefault="000B17F7" w:rsidP="000B17F7">
                  <w:pPr>
                    <w:pStyle w:val="Heading2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Projects</w:t>
                  </w:r>
                </w:p>
                <w:p w14:paraId="497148E4" w14:textId="7A828D62" w:rsidR="000B17F7" w:rsidRPr="002819F6" w:rsidRDefault="000B17F7" w:rsidP="000B17F7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Set up server </w:t>
                  </w:r>
                  <w:r w:rsidR="00C705EB">
                    <w:rPr>
                      <w:rFonts w:ascii="Calibri" w:hAnsi="Calibri"/>
                    </w:rPr>
                    <w:t xml:space="preserve">and client connection between remote processes </w:t>
                  </w:r>
                  <w:bookmarkStart w:id="0" w:name="_GoBack"/>
                  <w:bookmarkEnd w:id="0"/>
                  <w:r>
                    <w:rPr>
                      <w:rFonts w:ascii="Calibri" w:hAnsi="Calibri"/>
                    </w:rPr>
                    <w:t>using C and Bash</w:t>
                  </w:r>
                </w:p>
                <w:p w14:paraId="1A061BF6" w14:textId="649DA908" w:rsidR="000B17F7" w:rsidRPr="002819F6" w:rsidRDefault="00550C1C" w:rsidP="000B17F7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Worked with a team in SCRUM setting to create </w:t>
                  </w:r>
                  <w:r w:rsidR="00A5315C">
                    <w:rPr>
                      <w:rFonts w:ascii="Calibri" w:hAnsi="Calibri"/>
                    </w:rPr>
                    <w:t xml:space="preserve">a </w:t>
                  </w:r>
                  <w:r>
                    <w:rPr>
                      <w:rFonts w:ascii="Calibri" w:hAnsi="Calibri"/>
                    </w:rPr>
                    <w:t>paint program using Java.</w:t>
                  </w:r>
                </w:p>
                <w:p w14:paraId="776B6AA1" w14:textId="77777777" w:rsidR="000B17F7" w:rsidRDefault="000B17F7" w:rsidP="000B17F7">
                  <w:pPr>
                    <w:pStyle w:val="ListParagraph"/>
                    <w:numPr>
                      <w:ilvl w:val="0"/>
                      <w:numId w:val="11"/>
                    </w:numPr>
                    <w:jc w:val="lef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Worked with Huffman tree algorithm using Python.</w:t>
                  </w:r>
                </w:p>
                <w:p w14:paraId="321CBAC8" w14:textId="77777777" w:rsidR="000B17F7" w:rsidRDefault="000B17F7" w:rsidP="000B17F7">
                  <w:pPr>
                    <w:rPr>
                      <w:rFonts w:ascii="Calibri" w:eastAsiaTheme="majorEastAsia" w:hAnsi="Calibri" w:cstheme="majorBidi"/>
                      <w:caps/>
                      <w:sz w:val="26"/>
                      <w:szCs w:val="26"/>
                    </w:rPr>
                  </w:pPr>
                </w:p>
                <w:p w14:paraId="6FBD7FB3" w14:textId="228A63A0" w:rsidR="000B17F7" w:rsidRPr="000B17F7" w:rsidRDefault="000B17F7" w:rsidP="000B17F7"/>
              </w:tc>
            </w:tr>
          </w:tbl>
          <w:p w14:paraId="5DBAAB4F" w14:textId="77777777" w:rsidR="00C420C8" w:rsidRPr="007168E1" w:rsidRDefault="00C420C8" w:rsidP="000B17F7">
            <w:pPr>
              <w:pStyle w:val="Heading2"/>
              <w:rPr>
                <w:rFonts w:ascii="Calibri" w:hAnsi="Calibri"/>
                <w:i/>
              </w:rPr>
            </w:pPr>
          </w:p>
        </w:tc>
      </w:tr>
    </w:tbl>
    <w:p w14:paraId="19567AD3" w14:textId="77777777" w:rsidR="003F5FDB" w:rsidRPr="002819F6" w:rsidRDefault="003F5FDB" w:rsidP="000B17F7">
      <w:pPr>
        <w:pStyle w:val="NoSpacing"/>
        <w:jc w:val="both"/>
        <w:rPr>
          <w:rFonts w:ascii="Calibri" w:hAnsi="Calibri"/>
        </w:rPr>
      </w:pPr>
    </w:p>
    <w:sectPr w:rsidR="003F5FDB" w:rsidRPr="002819F6" w:rsidSect="00FE20E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EB8CD" w14:textId="77777777" w:rsidR="00E76621" w:rsidRDefault="00E76621" w:rsidP="003856C9">
      <w:pPr>
        <w:spacing w:after="0" w:line="240" w:lineRule="auto"/>
      </w:pPr>
      <w:r>
        <w:separator/>
      </w:r>
    </w:p>
  </w:endnote>
  <w:endnote w:type="continuationSeparator" w:id="0">
    <w:p w14:paraId="20C67B36" w14:textId="77777777" w:rsidR="00E76621" w:rsidRDefault="00E76621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F0B77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8EBA46E" wp14:editId="330FFBB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D87FC54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AF1F0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85AD511" wp14:editId="3FACBB4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7E9C03A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33578" w14:textId="77777777" w:rsidR="00E76621" w:rsidRDefault="00E76621" w:rsidP="003856C9">
      <w:pPr>
        <w:spacing w:after="0" w:line="240" w:lineRule="auto"/>
      </w:pPr>
      <w:r>
        <w:separator/>
      </w:r>
    </w:p>
  </w:footnote>
  <w:footnote w:type="continuationSeparator" w:id="0">
    <w:p w14:paraId="43862332" w14:textId="77777777" w:rsidR="00E76621" w:rsidRDefault="00E76621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D0878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C1AD127" wp14:editId="2BD6C26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31C8B19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AA46D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738303D" wp14:editId="119F53B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CFFCE02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93757EE"/>
    <w:multiLevelType w:val="hybridMultilevel"/>
    <w:tmpl w:val="41BAE7BE"/>
    <w:lvl w:ilvl="0" w:tplc="1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7BDC0ADF"/>
    <w:multiLevelType w:val="hybridMultilevel"/>
    <w:tmpl w:val="6442D8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35"/>
    <w:rsid w:val="00017889"/>
    <w:rsid w:val="000264BB"/>
    <w:rsid w:val="00052BE1"/>
    <w:rsid w:val="0007412A"/>
    <w:rsid w:val="000B17F7"/>
    <w:rsid w:val="000F17A2"/>
    <w:rsid w:val="0010199E"/>
    <w:rsid w:val="0010257B"/>
    <w:rsid w:val="001166C2"/>
    <w:rsid w:val="001503AC"/>
    <w:rsid w:val="00175516"/>
    <w:rsid w:val="001765FE"/>
    <w:rsid w:val="001822AB"/>
    <w:rsid w:val="0019561F"/>
    <w:rsid w:val="001B32D2"/>
    <w:rsid w:val="001B7D70"/>
    <w:rsid w:val="001E082B"/>
    <w:rsid w:val="00225860"/>
    <w:rsid w:val="002666D5"/>
    <w:rsid w:val="002819F6"/>
    <w:rsid w:val="00283B81"/>
    <w:rsid w:val="00293B83"/>
    <w:rsid w:val="002A3621"/>
    <w:rsid w:val="002A4C3B"/>
    <w:rsid w:val="002B3890"/>
    <w:rsid w:val="002B4075"/>
    <w:rsid w:val="002B7747"/>
    <w:rsid w:val="002C77B9"/>
    <w:rsid w:val="002F485A"/>
    <w:rsid w:val="003053D9"/>
    <w:rsid w:val="00357095"/>
    <w:rsid w:val="003856C9"/>
    <w:rsid w:val="00396369"/>
    <w:rsid w:val="003F2034"/>
    <w:rsid w:val="003F4D31"/>
    <w:rsid w:val="003F5FDB"/>
    <w:rsid w:val="003F76AF"/>
    <w:rsid w:val="0043426C"/>
    <w:rsid w:val="00441EB9"/>
    <w:rsid w:val="00442F0F"/>
    <w:rsid w:val="00463463"/>
    <w:rsid w:val="00473EF8"/>
    <w:rsid w:val="004760E5"/>
    <w:rsid w:val="004D22BB"/>
    <w:rsid w:val="004F74CC"/>
    <w:rsid w:val="005152F2"/>
    <w:rsid w:val="00521FF8"/>
    <w:rsid w:val="005246B9"/>
    <w:rsid w:val="00534E4E"/>
    <w:rsid w:val="00550C1C"/>
    <w:rsid w:val="00551D35"/>
    <w:rsid w:val="005562D4"/>
    <w:rsid w:val="00557019"/>
    <w:rsid w:val="005674AC"/>
    <w:rsid w:val="00580925"/>
    <w:rsid w:val="0058752C"/>
    <w:rsid w:val="005A1E51"/>
    <w:rsid w:val="005A7E57"/>
    <w:rsid w:val="005B113F"/>
    <w:rsid w:val="005B491F"/>
    <w:rsid w:val="0061651A"/>
    <w:rsid w:val="00616FF4"/>
    <w:rsid w:val="00661ED1"/>
    <w:rsid w:val="00686E1D"/>
    <w:rsid w:val="006A3CE7"/>
    <w:rsid w:val="006A7172"/>
    <w:rsid w:val="007168E1"/>
    <w:rsid w:val="00743379"/>
    <w:rsid w:val="00747550"/>
    <w:rsid w:val="00772045"/>
    <w:rsid w:val="007803B7"/>
    <w:rsid w:val="007A7C08"/>
    <w:rsid w:val="007B2F5C"/>
    <w:rsid w:val="007B6F1D"/>
    <w:rsid w:val="007C5F05"/>
    <w:rsid w:val="007F194B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55D00"/>
    <w:rsid w:val="00974D28"/>
    <w:rsid w:val="009B5977"/>
    <w:rsid w:val="009D1627"/>
    <w:rsid w:val="00A27C8E"/>
    <w:rsid w:val="00A42F91"/>
    <w:rsid w:val="00A5315C"/>
    <w:rsid w:val="00AF1258"/>
    <w:rsid w:val="00B01E52"/>
    <w:rsid w:val="00B175CB"/>
    <w:rsid w:val="00B33929"/>
    <w:rsid w:val="00B550FC"/>
    <w:rsid w:val="00B640F1"/>
    <w:rsid w:val="00B8260A"/>
    <w:rsid w:val="00B85871"/>
    <w:rsid w:val="00B93310"/>
    <w:rsid w:val="00BB3B21"/>
    <w:rsid w:val="00BC1F18"/>
    <w:rsid w:val="00BD2E58"/>
    <w:rsid w:val="00BF6BAB"/>
    <w:rsid w:val="00C007A5"/>
    <w:rsid w:val="00C3134E"/>
    <w:rsid w:val="00C420C8"/>
    <w:rsid w:val="00C4403A"/>
    <w:rsid w:val="00C563EF"/>
    <w:rsid w:val="00C705EB"/>
    <w:rsid w:val="00C75C35"/>
    <w:rsid w:val="00CB717C"/>
    <w:rsid w:val="00CE6306"/>
    <w:rsid w:val="00D07038"/>
    <w:rsid w:val="00D11C4D"/>
    <w:rsid w:val="00D14800"/>
    <w:rsid w:val="00D5067A"/>
    <w:rsid w:val="00D62311"/>
    <w:rsid w:val="00DC0F74"/>
    <w:rsid w:val="00DC79BB"/>
    <w:rsid w:val="00DF0A0F"/>
    <w:rsid w:val="00E15F37"/>
    <w:rsid w:val="00E26A7B"/>
    <w:rsid w:val="00E34D58"/>
    <w:rsid w:val="00E76621"/>
    <w:rsid w:val="00E941EF"/>
    <w:rsid w:val="00EB1C1B"/>
    <w:rsid w:val="00ED5257"/>
    <w:rsid w:val="00EE341F"/>
    <w:rsid w:val="00F03672"/>
    <w:rsid w:val="00F077AE"/>
    <w:rsid w:val="00F14687"/>
    <w:rsid w:val="00F5411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7D22E"/>
  <w15:chartTrackingRefBased/>
  <w15:docId w15:val="{BFC15F85-838F-413B-93C9-781BDB3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AppData\Roaming\Microsoft\Templates\Creative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56FEC-D742-420F-AD4E-66E810E1D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1995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</dc:creator>
  <cp:keywords/>
  <dc:description/>
  <cp:lastModifiedBy>Richard Ma</cp:lastModifiedBy>
  <cp:revision>22</cp:revision>
  <dcterms:created xsi:type="dcterms:W3CDTF">2018-06-06T03:31:00Z</dcterms:created>
  <dcterms:modified xsi:type="dcterms:W3CDTF">2019-09-09T04:28:00Z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